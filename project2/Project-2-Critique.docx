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78633" w14:textId="09E7E9BB" w:rsidR="00D7421B" w:rsidRPr="004643A9" w:rsidRDefault="00F4141B" w:rsidP="00D7421B">
      <w:pPr>
        <w:pStyle w:val="Title"/>
        <w:rPr>
          <w:sz w:val="48"/>
        </w:rPr>
      </w:pPr>
      <w:r>
        <w:rPr>
          <w:sz w:val="48"/>
        </w:rPr>
        <w:t>Exercise</w:t>
      </w:r>
      <w:r w:rsidR="00D7421B" w:rsidRPr="004643A9">
        <w:rPr>
          <w:sz w:val="48"/>
        </w:rPr>
        <w:t xml:space="preserve">:  </w:t>
      </w:r>
      <w:r w:rsidR="008D2DA9">
        <w:rPr>
          <w:sz w:val="48"/>
        </w:rPr>
        <w:t xml:space="preserve">Project </w:t>
      </w:r>
      <w:r w:rsidR="00741FF1">
        <w:rPr>
          <w:sz w:val="48"/>
        </w:rPr>
        <w:t>2</w:t>
      </w:r>
      <w:r w:rsidR="008D2DA9">
        <w:rPr>
          <w:sz w:val="48"/>
        </w:rPr>
        <w:t xml:space="preserve"> Critique</w:t>
      </w:r>
    </w:p>
    <w:p w14:paraId="6614331C" w14:textId="44E40732" w:rsidR="00D7421B" w:rsidRPr="00E7782C" w:rsidRDefault="008F6638" w:rsidP="00D7421B">
      <w:pPr>
        <w:pStyle w:val="Subtitle"/>
        <w:jc w:val="both"/>
      </w:pPr>
      <w:r>
        <w:t xml:space="preserve">Your Name: </w:t>
      </w:r>
      <w:r w:rsidR="00DD1060">
        <w:t>Kyler McQuillan</w:t>
      </w:r>
      <w:bookmarkStart w:id="0" w:name="_GoBack"/>
      <w:bookmarkEnd w:id="0"/>
    </w:p>
    <w:p w14:paraId="2FF99842" w14:textId="77777777" w:rsidR="00D7421B" w:rsidRDefault="00D7421B" w:rsidP="00D7421B">
      <w:pPr>
        <w:pStyle w:val="Heading1"/>
      </w:pPr>
      <w:r w:rsidRPr="009A7878">
        <w:t xml:space="preserve">Overview </w:t>
      </w:r>
    </w:p>
    <w:p w14:paraId="1552E2B6" w14:textId="59C93032" w:rsidR="005C5DEE" w:rsidRDefault="008D2DA9" w:rsidP="00D7421B">
      <w:r>
        <w:t xml:space="preserve">In this exercise, you’ll be forming groups of 4. As a team, look over the project </w:t>
      </w:r>
      <w:r w:rsidR="00741FF1">
        <w:t>2</w:t>
      </w:r>
      <w:r>
        <w:t xml:space="preserve"> sites of all of your members, and provide </w:t>
      </w:r>
      <w:r w:rsidR="00091A10" w:rsidRPr="00F60E89">
        <w:rPr>
          <w:b/>
        </w:rPr>
        <w:t>verbal</w:t>
      </w:r>
      <w:r w:rsidR="00091A10">
        <w:t xml:space="preserve"> </w:t>
      </w:r>
      <w:r>
        <w:t xml:space="preserve">feedback and suggestions for improvement. Use the following questions as a guide, and fill in your answers. </w:t>
      </w:r>
      <w:r w:rsidR="00686E09">
        <w:t>Be sure to enter the name of each student you’re critiquing</w:t>
      </w:r>
      <w:r w:rsidR="00F60E89">
        <w:t xml:space="preserve">, </w:t>
      </w:r>
      <w:r w:rsidR="00F60E89">
        <w:rPr>
          <w:i/>
        </w:rPr>
        <w:t>including yourself</w:t>
      </w:r>
      <w:r w:rsidR="00686E09">
        <w:t xml:space="preserve">. </w:t>
      </w:r>
      <w:r>
        <w:t xml:space="preserve">Submit this file (one per team member) to the </w:t>
      </w:r>
      <w:proofErr w:type="spellStart"/>
      <w:r>
        <w:t>myCourses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when you’re done.</w:t>
      </w:r>
    </w:p>
    <w:p w14:paraId="27D02594" w14:textId="6B1CF9BF" w:rsidR="00D7421B" w:rsidRPr="008D2DA9" w:rsidRDefault="008D2DA9" w:rsidP="00D7421B">
      <w:pPr>
        <w:pStyle w:val="Heading1"/>
        <w:rPr>
          <w:u w:val="single"/>
        </w:rPr>
      </w:pPr>
      <w:r>
        <w:t>Project for:</w:t>
      </w:r>
      <w:r w:rsidR="008F6638">
        <w:t xml:space="preserve"> </w:t>
      </w:r>
      <w:proofErr w:type="spellStart"/>
      <w:r w:rsidR="008F6638">
        <w:t>calise</w:t>
      </w:r>
      <w:proofErr w:type="spell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9C3CD2A" w14:textId="77777777" w:rsidR="008F6638" w:rsidRDefault="00741FF1" w:rsidP="00D7421B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Functionality</w:t>
      </w:r>
      <w:r w:rsidR="00F9735F" w:rsidRPr="00F9735F">
        <w:rPr>
          <w:b/>
        </w:rPr>
        <w:t xml:space="preserve">: </w:t>
      </w:r>
      <w:r w:rsidR="00F9735F">
        <w:t xml:space="preserve">How </w:t>
      </w:r>
      <w:r>
        <w:t>useful/entertaining is the web app</w:t>
      </w:r>
      <w:r w:rsidR="00F9735F">
        <w:t>?</w:t>
      </w:r>
      <w:r>
        <w:t xml:space="preserve"> Does it do something interesting with the API, and have all the controls it needs?</w:t>
      </w:r>
      <w:r w:rsidR="00F9735F">
        <w:br/>
      </w:r>
      <w:r w:rsidR="00F9735F">
        <w:br/>
      </w:r>
      <w:r w:rsidR="008F6638">
        <w:t>Search an anime name and it finds people related to it, such as voice actors</w:t>
      </w:r>
    </w:p>
    <w:p w14:paraId="1434CB38" w14:textId="77777777" w:rsidR="008F6638" w:rsidRDefault="008F6638" w:rsidP="008F6638">
      <w:pPr>
        <w:spacing w:before="120" w:after="120" w:line="240" w:lineRule="auto"/>
      </w:pPr>
    </w:p>
    <w:p w14:paraId="1D8A75F0" w14:textId="7C6B6E17" w:rsidR="00686E09" w:rsidRDefault="008F6638" w:rsidP="008F6638">
      <w:pPr>
        <w:spacing w:before="120" w:after="120" w:line="240" w:lineRule="auto"/>
        <w:ind w:left="360"/>
      </w:pPr>
      <w:r>
        <w:t>If there is no results it will remain on the loading image</w:t>
      </w:r>
      <w:r w:rsidR="00F9735F">
        <w:br/>
      </w:r>
    </w:p>
    <w:p w14:paraId="42AB394F" w14:textId="47063CBB" w:rsidR="008D2DA9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Design and Interaction</w:t>
      </w:r>
      <w:r w:rsidR="00F9735F" w:rsidRPr="00F9735F">
        <w:rPr>
          <w:b/>
        </w:rPr>
        <w:t>:</w:t>
      </w:r>
      <w:r w:rsidR="00F9735F">
        <w:t xml:space="preserve"> </w:t>
      </w:r>
      <w:r>
        <w:t xml:space="preserve">Is the visual design pleasing? Is the interface sensible? Is the app’s </w:t>
      </w:r>
      <w:r>
        <w:rPr>
          <w:i/>
        </w:rPr>
        <w:t>state</w:t>
      </w:r>
      <w:r>
        <w:t xml:space="preserve"> always apparent? Is it responsive?</w:t>
      </w:r>
      <w:r w:rsidR="00F9735F">
        <w:br/>
      </w:r>
      <w:r w:rsidR="00F9735F">
        <w:br/>
      </w:r>
      <w:r w:rsidR="008F6638">
        <w:t xml:space="preserve">Looks like a copy of the </w:t>
      </w:r>
      <w:proofErr w:type="spellStart"/>
      <w:r w:rsidR="008F6638">
        <w:t>giphy</w:t>
      </w:r>
      <w:proofErr w:type="spellEnd"/>
      <w:r w:rsidR="008F6638">
        <w:t xml:space="preserve"> </w:t>
      </w:r>
      <w:proofErr w:type="spellStart"/>
      <w:r w:rsidR="008F6638">
        <w:t>hw</w:t>
      </w:r>
      <w:proofErr w:type="spellEnd"/>
      <w:r w:rsidR="008F6638">
        <w:t>, just with another API</w:t>
      </w:r>
      <w:r w:rsidR="00F9735F">
        <w:br/>
      </w:r>
      <w:r w:rsidR="00F9735F">
        <w:br/>
      </w:r>
    </w:p>
    <w:p w14:paraId="3642196D" w14:textId="64FC5E07" w:rsidR="00741FF1" w:rsidRPr="00741FF1" w:rsidRDefault="00741FF1" w:rsidP="00A97247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Above and Beyond</w:t>
      </w:r>
      <w:r w:rsidRPr="00F9735F">
        <w:rPr>
          <w:b/>
        </w:rPr>
        <w:t>:</w:t>
      </w:r>
      <w:r>
        <w:t xml:space="preserve"> How does this project go beyond the base requirements? Does it offer something that users can’t get somewhere else?</w:t>
      </w:r>
      <w:r>
        <w:br/>
      </w:r>
      <w:r>
        <w:br/>
      </w:r>
      <w:r>
        <w:br/>
      </w:r>
      <w:r w:rsidR="008F6638">
        <w:t xml:space="preserve">Doesn’t really, looks like a simple rework of the </w:t>
      </w:r>
      <w:proofErr w:type="spellStart"/>
      <w:r w:rsidR="008F6638">
        <w:t>giphy</w:t>
      </w:r>
      <w:proofErr w:type="spellEnd"/>
      <w:r w:rsidR="008F6638">
        <w:t xml:space="preserve"> API </w:t>
      </w:r>
      <w:proofErr w:type="spellStart"/>
      <w:r w:rsidR="008F6638">
        <w:t>hw</w:t>
      </w:r>
      <w:proofErr w:type="spellEnd"/>
      <w:r>
        <w:br/>
      </w:r>
    </w:p>
    <w:p w14:paraId="50726F39" w14:textId="213EEC78" w:rsidR="00A97247" w:rsidRDefault="00686E09" w:rsidP="00A97247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Code</w:t>
      </w:r>
      <w:r w:rsidR="00F9735F" w:rsidRPr="00F9735F">
        <w:rPr>
          <w:b/>
        </w:rPr>
        <w:t>:</w:t>
      </w:r>
      <w:r w:rsidR="00F9735F">
        <w:t xml:space="preserve"> Is the code clean and easy to read? If you were asked to work on modifying the site, would it be documented well enough for you to do so?</w:t>
      </w:r>
      <w:r w:rsidR="00A97247">
        <w:br/>
      </w:r>
      <w:r w:rsidR="00A97247">
        <w:br/>
      </w:r>
      <w:r w:rsidR="00741FF1">
        <w:br/>
      </w:r>
      <w:r w:rsidR="008F6638">
        <w:t>Code looks well organized</w:t>
      </w:r>
      <w:r w:rsidR="00A97247">
        <w:br/>
      </w:r>
    </w:p>
    <w:p w14:paraId="069AB803" w14:textId="2ECB3AE2" w:rsidR="00A97247" w:rsidRDefault="00A97247" w:rsidP="00A97247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459EB077" w14:textId="73E4A031" w:rsidR="008F6638" w:rsidRDefault="008F6638" w:rsidP="008F6638">
      <w:pPr>
        <w:spacing w:before="120" w:after="120" w:line="240" w:lineRule="auto"/>
      </w:pPr>
    </w:p>
    <w:p w14:paraId="24E26546" w14:textId="24E4DBF3" w:rsidR="008F6638" w:rsidRPr="008D2DA9" w:rsidRDefault="008F6638" w:rsidP="008F6638">
      <w:pPr>
        <w:spacing w:before="120" w:after="120" w:line="240" w:lineRule="auto"/>
        <w:ind w:left="360"/>
      </w:pPr>
      <w:r>
        <w:t xml:space="preserve">Make it look different from the API, as it looks quite similar. It functions well, just change the </w:t>
      </w:r>
      <w:proofErr w:type="spellStart"/>
      <w:r>
        <w:t>css</w:t>
      </w:r>
      <w:proofErr w:type="spellEnd"/>
      <w:r>
        <w:t xml:space="preserve"> to make it more individualized</w:t>
      </w:r>
    </w:p>
    <w:p w14:paraId="0A5F8E50" w14:textId="6A09E167" w:rsidR="00A97247" w:rsidRDefault="00A97247" w:rsidP="00D7421B">
      <w:pPr>
        <w:spacing w:before="120" w:after="120"/>
        <w:ind w:left="360"/>
        <w:rPr>
          <w:sz w:val="2"/>
        </w:rPr>
      </w:pPr>
    </w:p>
    <w:p w14:paraId="2A452D2F" w14:textId="273C92EB" w:rsidR="00A97247" w:rsidRDefault="008F6638" w:rsidP="008F6638">
      <w:pPr>
        <w:ind w:left="360"/>
        <w:rPr>
          <w:sz w:val="2"/>
        </w:rPr>
      </w:pPr>
      <w:r>
        <w:rPr>
          <w:sz w:val="2"/>
        </w:rPr>
        <w:lastRenderedPageBreak/>
        <w:t>T</w:t>
      </w:r>
    </w:p>
    <w:p w14:paraId="46B0AED5" w14:textId="39E822D5" w:rsidR="00741FF1" w:rsidRDefault="008F6638" w:rsidP="008F6638">
      <w:pPr>
        <w:ind w:left="360"/>
        <w:rPr>
          <w:sz w:val="2"/>
        </w:rPr>
      </w:pPr>
      <w:r>
        <w:rPr>
          <w:sz w:val="2"/>
        </w:rPr>
        <w:tab/>
      </w:r>
    </w:p>
    <w:p w14:paraId="164152FC" w14:textId="6993664D" w:rsidR="00741FF1" w:rsidRPr="008D2DA9" w:rsidRDefault="00741FF1" w:rsidP="00741FF1">
      <w:pPr>
        <w:pStyle w:val="Heading1"/>
        <w:rPr>
          <w:u w:val="single"/>
        </w:rPr>
      </w:pPr>
      <w:r>
        <w:t>Project for:</w:t>
      </w:r>
      <w:r w:rsidR="008F6638">
        <w:t xml:space="preserve"> </w:t>
      </w:r>
      <w:r w:rsidR="00DB4763">
        <w:t>Leah</w:t>
      </w:r>
      <w:r w:rsidR="00DB4763">
        <w:rPr>
          <w:u w:val="single"/>
        </w:rPr>
        <w:tab/>
      </w:r>
    </w:p>
    <w:p w14:paraId="63194BCF" w14:textId="5DE5FD0B" w:rsidR="00741FF1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Functionality</w:t>
      </w:r>
      <w:r w:rsidRPr="00F9735F">
        <w:rPr>
          <w:b/>
        </w:rPr>
        <w:t xml:space="preserve">: </w:t>
      </w:r>
      <w:r>
        <w:t>How useful/entertaining is the web app? Does it do something interesting with the API, and have all the controls it needs?</w:t>
      </w:r>
      <w:r>
        <w:br/>
      </w:r>
      <w:r>
        <w:br/>
      </w:r>
      <w:r w:rsidR="00DB4763">
        <w:t>Functions very well, didn’t know there were that many breeds of dogs</w:t>
      </w:r>
      <w:r>
        <w:br/>
      </w:r>
    </w:p>
    <w:p w14:paraId="5C7E423A" w14:textId="56850C1C" w:rsidR="00741FF1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Design and Interaction</w:t>
      </w:r>
      <w:r w:rsidRPr="00F9735F">
        <w:rPr>
          <w:b/>
        </w:rPr>
        <w:t>:</w:t>
      </w:r>
      <w:r>
        <w:t xml:space="preserve"> Is the visual design pleasing? Is the interface sensible? Is the app’s </w:t>
      </w:r>
      <w:r>
        <w:rPr>
          <w:i/>
        </w:rPr>
        <w:t>state</w:t>
      </w:r>
      <w:r>
        <w:t xml:space="preserve"> always apparent? Is it responsive?</w:t>
      </w:r>
      <w:r>
        <w:br/>
      </w:r>
      <w:r>
        <w:br/>
      </w:r>
      <w:r>
        <w:br/>
      </w:r>
      <w:proofErr w:type="spellStart"/>
      <w:r w:rsidR="00DB4763">
        <w:t>Css</w:t>
      </w:r>
      <w:proofErr w:type="spellEnd"/>
      <w:r w:rsidR="00DB4763">
        <w:t xml:space="preserve"> needs modifying, looks like the </w:t>
      </w:r>
      <w:proofErr w:type="spellStart"/>
      <w:r w:rsidR="00DB4763">
        <w:t>giphy</w:t>
      </w:r>
      <w:proofErr w:type="spellEnd"/>
      <w:r w:rsidR="00DB4763">
        <w:t xml:space="preserve"> finder but basics look very nice.</w:t>
      </w:r>
      <w:r>
        <w:br/>
      </w:r>
    </w:p>
    <w:p w14:paraId="72BF98D6" w14:textId="6EDB7333" w:rsidR="00741FF1" w:rsidRPr="00741FF1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Above and Beyond</w:t>
      </w:r>
      <w:r w:rsidRPr="00F9735F">
        <w:rPr>
          <w:b/>
        </w:rPr>
        <w:t>:</w:t>
      </w:r>
      <w:r>
        <w:t xml:space="preserve"> How does this project go beyond the base requirements? Does it offer something that users can’t get somewhere else?</w:t>
      </w:r>
      <w:r>
        <w:br/>
      </w:r>
      <w:r>
        <w:br/>
      </w:r>
      <w:r w:rsidR="00DB4763">
        <w:t>There is an insane amount of dog breeds on there</w:t>
      </w:r>
      <w:r>
        <w:br/>
      </w:r>
      <w:r>
        <w:br/>
      </w:r>
    </w:p>
    <w:p w14:paraId="3B574DEB" w14:textId="489043CA" w:rsidR="00741FF1" w:rsidRDefault="00741FF1" w:rsidP="00741FF1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 w:rsidR="00DB4763">
        <w:t>Code is well written and organized</w:t>
      </w:r>
      <w:r>
        <w:br/>
      </w:r>
      <w:r>
        <w:br/>
      </w:r>
    </w:p>
    <w:p w14:paraId="1F54F3BC" w14:textId="618569DB" w:rsidR="00741FF1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563AEFB7" w14:textId="2E0B34AB" w:rsidR="00DB4763" w:rsidRDefault="00DB4763" w:rsidP="00DB4763">
      <w:pPr>
        <w:spacing w:before="120" w:after="120" w:line="240" w:lineRule="auto"/>
      </w:pPr>
    </w:p>
    <w:p w14:paraId="7EF06141" w14:textId="5921A63E" w:rsidR="00DB4763" w:rsidRPr="008D2DA9" w:rsidRDefault="00DB4763" w:rsidP="00DB4763">
      <w:pPr>
        <w:spacing w:before="120" w:after="120" w:line="240" w:lineRule="auto"/>
        <w:ind w:left="360"/>
      </w:pPr>
      <w:r>
        <w:t xml:space="preserve">As long as the </w:t>
      </w:r>
      <w:proofErr w:type="spellStart"/>
      <w:r>
        <w:t>css</w:t>
      </w:r>
      <w:proofErr w:type="spellEnd"/>
      <w:r>
        <w:t xml:space="preserve"> gets reworked and sizing issues fixed, will be a very nice site</w:t>
      </w:r>
    </w:p>
    <w:p w14:paraId="19173217" w14:textId="77777777" w:rsidR="00741FF1" w:rsidRDefault="00741FF1" w:rsidP="00741FF1">
      <w:pPr>
        <w:spacing w:before="120" w:after="120"/>
        <w:ind w:left="360"/>
        <w:rPr>
          <w:sz w:val="2"/>
        </w:rPr>
      </w:pPr>
    </w:p>
    <w:p w14:paraId="29E95813" w14:textId="77777777" w:rsidR="00741FF1" w:rsidRPr="00A97247" w:rsidRDefault="00741FF1" w:rsidP="00741FF1">
      <w:pPr>
        <w:rPr>
          <w:sz w:val="2"/>
        </w:rPr>
      </w:pPr>
    </w:p>
    <w:p w14:paraId="77E4A1D2" w14:textId="77777777" w:rsidR="00741FF1" w:rsidRDefault="00741FF1" w:rsidP="00741FF1">
      <w:pPr>
        <w:tabs>
          <w:tab w:val="left" w:pos="7062"/>
        </w:tabs>
        <w:rPr>
          <w:sz w:val="2"/>
        </w:rPr>
      </w:pPr>
      <w:r>
        <w:rPr>
          <w:sz w:val="2"/>
        </w:rPr>
        <w:tab/>
      </w:r>
    </w:p>
    <w:p w14:paraId="1920FC16" w14:textId="77777777" w:rsidR="00741FF1" w:rsidRDefault="00741FF1" w:rsidP="00741FF1">
      <w:pPr>
        <w:tabs>
          <w:tab w:val="left" w:pos="7062"/>
        </w:tabs>
        <w:rPr>
          <w:sz w:val="2"/>
        </w:rPr>
      </w:pPr>
    </w:p>
    <w:p w14:paraId="2173A924" w14:textId="77777777" w:rsidR="00741FF1" w:rsidRDefault="00741FF1" w:rsidP="00741FF1">
      <w:pPr>
        <w:tabs>
          <w:tab w:val="left" w:pos="7062"/>
        </w:tabs>
        <w:rPr>
          <w:sz w:val="2"/>
        </w:rPr>
      </w:pPr>
    </w:p>
    <w:p w14:paraId="6D2C990D" w14:textId="77777777" w:rsidR="00741FF1" w:rsidRDefault="00741FF1" w:rsidP="00741FF1">
      <w:pPr>
        <w:tabs>
          <w:tab w:val="left" w:pos="7062"/>
        </w:tabs>
        <w:rPr>
          <w:sz w:val="2"/>
        </w:rPr>
      </w:pPr>
    </w:p>
    <w:p w14:paraId="77B92EB2" w14:textId="62F872CB" w:rsidR="00741FF1" w:rsidRDefault="00741FF1">
      <w:pPr>
        <w:rPr>
          <w:sz w:val="2"/>
        </w:rPr>
      </w:pPr>
      <w:r>
        <w:rPr>
          <w:sz w:val="2"/>
        </w:rPr>
        <w:br w:type="page"/>
      </w:r>
    </w:p>
    <w:p w14:paraId="189679AA" w14:textId="7D318138" w:rsidR="00741FF1" w:rsidRPr="008D2DA9" w:rsidRDefault="00741FF1" w:rsidP="00741FF1">
      <w:pPr>
        <w:pStyle w:val="Heading1"/>
        <w:rPr>
          <w:u w:val="single"/>
        </w:rPr>
      </w:pPr>
      <w:r>
        <w:lastRenderedPageBreak/>
        <w:t>Project for:</w:t>
      </w:r>
      <w:r w:rsidR="00DB4763">
        <w:t xml:space="preserve"> Brady/</w:t>
      </w:r>
      <w:proofErr w:type="spellStart"/>
      <w:r w:rsidR="00DB4763">
        <w:t>Youki</w:t>
      </w:r>
      <w:proofErr w:type="spellEnd"/>
    </w:p>
    <w:p w14:paraId="5FC61BF0" w14:textId="3925168E" w:rsidR="00741FF1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Functionality</w:t>
      </w:r>
      <w:r w:rsidRPr="00F9735F">
        <w:rPr>
          <w:b/>
        </w:rPr>
        <w:t xml:space="preserve">: </w:t>
      </w:r>
      <w:r>
        <w:t>How useful/entertaining is the web app? Does it do something interesting with the API, and have all the controls it needs?</w:t>
      </w:r>
      <w:r>
        <w:br/>
      </w:r>
      <w:r>
        <w:br/>
      </w:r>
      <w:proofErr w:type="spellStart"/>
      <w:r w:rsidR="008E4A6E">
        <w:t>Funtions</w:t>
      </w:r>
      <w:proofErr w:type="spellEnd"/>
      <w:r w:rsidR="008E4A6E">
        <w:t xml:space="preserve"> very well, has clickable links that bring you to the product’s site. If you search one that gets no results then nothing happens</w:t>
      </w:r>
      <w:r>
        <w:br/>
      </w:r>
    </w:p>
    <w:p w14:paraId="4E2AB455" w14:textId="0203C047" w:rsidR="00741FF1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Design and Interaction</w:t>
      </w:r>
      <w:r w:rsidRPr="00F9735F">
        <w:rPr>
          <w:b/>
        </w:rPr>
        <w:t>:</w:t>
      </w:r>
      <w:r>
        <w:t xml:space="preserve"> Is the visual design pleasing? Is the interface sensible? Is the app’s </w:t>
      </w:r>
      <w:r>
        <w:rPr>
          <w:i/>
        </w:rPr>
        <w:t>state</w:t>
      </w:r>
      <w:r>
        <w:t xml:space="preserve"> always apparent? Is it responsive?</w:t>
      </w:r>
      <w:r>
        <w:br/>
      </w:r>
      <w:r>
        <w:br/>
      </w:r>
      <w:r w:rsidR="008E4A6E">
        <w:t>Design is very well done and simplistic. The links next to each one seem a bit strange</w:t>
      </w:r>
      <w:r>
        <w:br/>
      </w:r>
      <w:r>
        <w:br/>
      </w:r>
    </w:p>
    <w:p w14:paraId="5754FB2B" w14:textId="54840089" w:rsidR="00741FF1" w:rsidRPr="00741FF1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Above and Beyond</w:t>
      </w:r>
      <w:r w:rsidRPr="00F9735F">
        <w:rPr>
          <w:b/>
        </w:rPr>
        <w:t>:</w:t>
      </w:r>
      <w:r>
        <w:t xml:space="preserve"> How does this project go beyond the base requirements? Does it offer something that users can’t get somewhere else?</w:t>
      </w:r>
      <w:r>
        <w:br/>
      </w:r>
      <w:r>
        <w:br/>
      </w:r>
      <w:r w:rsidR="008E4A6E">
        <w:t>Has a very nice menu system</w:t>
      </w:r>
      <w:r>
        <w:br/>
      </w:r>
      <w:r>
        <w:br/>
      </w:r>
    </w:p>
    <w:p w14:paraId="723475BD" w14:textId="1AD15E04" w:rsidR="00741FF1" w:rsidRDefault="00741FF1" w:rsidP="00741FF1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>
        <w:br/>
      </w:r>
      <w:r w:rsidR="008E4A6E">
        <w:t>The code is pretty clean, although some comments would help</w:t>
      </w:r>
      <w:r>
        <w:br/>
      </w:r>
    </w:p>
    <w:p w14:paraId="6195BAAF" w14:textId="6D1091F2" w:rsidR="00741FF1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2FBBF098" w14:textId="5809BE79" w:rsidR="008E4A6E" w:rsidRDefault="008E4A6E" w:rsidP="008E4A6E">
      <w:pPr>
        <w:spacing w:before="120" w:after="120" w:line="240" w:lineRule="auto"/>
      </w:pPr>
    </w:p>
    <w:p w14:paraId="00927ECC" w14:textId="3CCB1157" w:rsidR="00741FF1" w:rsidRPr="008D2DA9" w:rsidRDefault="008E4A6E" w:rsidP="00B82F53">
      <w:pPr>
        <w:spacing w:before="120" w:after="120" w:line="240" w:lineRule="auto"/>
        <w:ind w:left="360"/>
      </w:pPr>
      <w:r>
        <w:t>No</w:t>
      </w:r>
    </w:p>
    <w:p w14:paraId="0F170B97" w14:textId="77777777" w:rsidR="00741FF1" w:rsidRDefault="00741FF1" w:rsidP="00741FF1">
      <w:pPr>
        <w:spacing w:before="120" w:after="120"/>
        <w:ind w:left="360"/>
        <w:rPr>
          <w:sz w:val="2"/>
        </w:rPr>
      </w:pPr>
    </w:p>
    <w:p w14:paraId="02244B2B" w14:textId="77777777" w:rsidR="00741FF1" w:rsidRPr="00A97247" w:rsidRDefault="00741FF1" w:rsidP="00741FF1">
      <w:pPr>
        <w:rPr>
          <w:sz w:val="2"/>
        </w:rPr>
      </w:pPr>
    </w:p>
    <w:p w14:paraId="45646F26" w14:textId="77777777" w:rsidR="00741FF1" w:rsidRDefault="00741FF1" w:rsidP="00741FF1">
      <w:pPr>
        <w:tabs>
          <w:tab w:val="left" w:pos="7062"/>
        </w:tabs>
        <w:rPr>
          <w:sz w:val="2"/>
        </w:rPr>
      </w:pPr>
      <w:r>
        <w:rPr>
          <w:sz w:val="2"/>
        </w:rPr>
        <w:tab/>
      </w:r>
    </w:p>
    <w:p w14:paraId="3908E1AE" w14:textId="77777777" w:rsidR="00741FF1" w:rsidRDefault="00741FF1" w:rsidP="00741FF1">
      <w:pPr>
        <w:tabs>
          <w:tab w:val="left" w:pos="7062"/>
        </w:tabs>
        <w:rPr>
          <w:sz w:val="2"/>
        </w:rPr>
      </w:pPr>
    </w:p>
    <w:p w14:paraId="24C6B358" w14:textId="77777777" w:rsidR="00741FF1" w:rsidRDefault="00741FF1" w:rsidP="00741FF1">
      <w:pPr>
        <w:tabs>
          <w:tab w:val="left" w:pos="7062"/>
        </w:tabs>
        <w:rPr>
          <w:sz w:val="2"/>
        </w:rPr>
      </w:pPr>
    </w:p>
    <w:p w14:paraId="75DAF65B" w14:textId="77777777" w:rsidR="00741FF1" w:rsidRDefault="00741FF1" w:rsidP="00741FF1">
      <w:pPr>
        <w:tabs>
          <w:tab w:val="left" w:pos="7062"/>
        </w:tabs>
        <w:rPr>
          <w:sz w:val="2"/>
        </w:rPr>
      </w:pPr>
    </w:p>
    <w:p w14:paraId="73FE8B43" w14:textId="77777777" w:rsidR="00A97247" w:rsidRPr="00741FF1" w:rsidRDefault="00A97247" w:rsidP="00741FF1">
      <w:pPr>
        <w:tabs>
          <w:tab w:val="left" w:pos="6958"/>
        </w:tabs>
        <w:rPr>
          <w:sz w:val="2"/>
        </w:rPr>
      </w:pPr>
    </w:p>
    <w:sectPr w:rsidR="00A97247" w:rsidRPr="00741FF1" w:rsidSect="007F4503">
      <w:headerReference w:type="default" r:id="rId7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C910A" w14:textId="77777777" w:rsidR="00D8340B" w:rsidRDefault="00D8340B" w:rsidP="00D7421B">
      <w:pPr>
        <w:spacing w:after="0" w:line="240" w:lineRule="auto"/>
      </w:pPr>
      <w:r>
        <w:separator/>
      </w:r>
    </w:p>
  </w:endnote>
  <w:endnote w:type="continuationSeparator" w:id="0">
    <w:p w14:paraId="689377AB" w14:textId="77777777" w:rsidR="00D8340B" w:rsidRDefault="00D8340B" w:rsidP="00D7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BEC33" w14:textId="77777777" w:rsidR="00D8340B" w:rsidRDefault="00D8340B" w:rsidP="00D7421B">
      <w:pPr>
        <w:spacing w:after="0" w:line="240" w:lineRule="auto"/>
      </w:pPr>
      <w:r>
        <w:separator/>
      </w:r>
    </w:p>
  </w:footnote>
  <w:footnote w:type="continuationSeparator" w:id="0">
    <w:p w14:paraId="380CE301" w14:textId="77777777" w:rsidR="00D8340B" w:rsidRDefault="00D8340B" w:rsidP="00D74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EE14F" w14:textId="5F3C5049" w:rsidR="00A65C14" w:rsidRPr="00E64FB8" w:rsidRDefault="00A65C14" w:rsidP="00D7421B">
    <w:pPr>
      <w:pStyle w:val="Header"/>
      <w:ind w:left="1080"/>
      <w:rPr>
        <w:rStyle w:val="BookTit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653"/>
    <w:multiLevelType w:val="hybridMultilevel"/>
    <w:tmpl w:val="832EE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B092F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981B3F"/>
    <w:multiLevelType w:val="hybridMultilevel"/>
    <w:tmpl w:val="CD4E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8468C"/>
    <w:multiLevelType w:val="hybridMultilevel"/>
    <w:tmpl w:val="5EB6E7D6"/>
    <w:lvl w:ilvl="0" w:tplc="FB92A9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C7185"/>
    <w:multiLevelType w:val="hybridMultilevel"/>
    <w:tmpl w:val="B7BC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233C3"/>
    <w:multiLevelType w:val="hybridMultilevel"/>
    <w:tmpl w:val="57A4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FB3702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D560143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D7B0840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DBB0FE7"/>
    <w:multiLevelType w:val="hybridMultilevel"/>
    <w:tmpl w:val="68B09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AE7688"/>
    <w:multiLevelType w:val="hybridMultilevel"/>
    <w:tmpl w:val="29E4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93220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8A13EF0"/>
    <w:multiLevelType w:val="hybridMultilevel"/>
    <w:tmpl w:val="797E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C1ACB"/>
    <w:multiLevelType w:val="hybridMultilevel"/>
    <w:tmpl w:val="73D2AC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375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0517A9"/>
    <w:multiLevelType w:val="hybridMultilevel"/>
    <w:tmpl w:val="E422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F03D8"/>
    <w:multiLevelType w:val="hybridMultilevel"/>
    <w:tmpl w:val="6A8C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729A5"/>
    <w:multiLevelType w:val="hybridMultilevel"/>
    <w:tmpl w:val="B64E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C7701"/>
    <w:multiLevelType w:val="hybridMultilevel"/>
    <w:tmpl w:val="57DA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136B1"/>
    <w:multiLevelType w:val="hybridMultilevel"/>
    <w:tmpl w:val="04F0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050E4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DF865AB"/>
    <w:multiLevelType w:val="hybridMultilevel"/>
    <w:tmpl w:val="50BC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C5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93103F"/>
    <w:multiLevelType w:val="hybridMultilevel"/>
    <w:tmpl w:val="EF9C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4500A"/>
    <w:multiLevelType w:val="hybridMultilevel"/>
    <w:tmpl w:val="959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E0043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63D1BCB"/>
    <w:multiLevelType w:val="hybridMultilevel"/>
    <w:tmpl w:val="E52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F7CA6"/>
    <w:multiLevelType w:val="hybridMultilevel"/>
    <w:tmpl w:val="A14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9766D"/>
    <w:multiLevelType w:val="hybridMultilevel"/>
    <w:tmpl w:val="F4E6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F5416"/>
    <w:multiLevelType w:val="hybridMultilevel"/>
    <w:tmpl w:val="29F2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567F4"/>
    <w:multiLevelType w:val="hybridMultilevel"/>
    <w:tmpl w:val="AD504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0F2983"/>
    <w:multiLevelType w:val="hybridMultilevel"/>
    <w:tmpl w:val="6E2C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96498"/>
    <w:multiLevelType w:val="hybridMultilevel"/>
    <w:tmpl w:val="C5C6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556D1"/>
    <w:multiLevelType w:val="hybridMultilevel"/>
    <w:tmpl w:val="BE1E2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B777E"/>
    <w:multiLevelType w:val="hybridMultilevel"/>
    <w:tmpl w:val="F44A7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D95812"/>
    <w:multiLevelType w:val="multilevel"/>
    <w:tmpl w:val="EC1EBD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7A8F1A6D"/>
    <w:multiLevelType w:val="hybridMultilevel"/>
    <w:tmpl w:val="498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1915FF"/>
    <w:multiLevelType w:val="hybridMultilevel"/>
    <w:tmpl w:val="1BDE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163E9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217B82"/>
    <w:multiLevelType w:val="hybridMultilevel"/>
    <w:tmpl w:val="F822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8C09B9"/>
    <w:multiLevelType w:val="hybridMultilevel"/>
    <w:tmpl w:val="75802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0"/>
  </w:num>
  <w:num w:numId="2">
    <w:abstractNumId w:val="36"/>
  </w:num>
  <w:num w:numId="3">
    <w:abstractNumId w:val="9"/>
  </w:num>
  <w:num w:numId="4">
    <w:abstractNumId w:val="29"/>
  </w:num>
  <w:num w:numId="5">
    <w:abstractNumId w:val="39"/>
  </w:num>
  <w:num w:numId="6">
    <w:abstractNumId w:val="3"/>
  </w:num>
  <w:num w:numId="7">
    <w:abstractNumId w:val="4"/>
  </w:num>
  <w:num w:numId="8">
    <w:abstractNumId w:val="28"/>
  </w:num>
  <w:num w:numId="9">
    <w:abstractNumId w:val="21"/>
  </w:num>
  <w:num w:numId="10">
    <w:abstractNumId w:val="31"/>
  </w:num>
  <w:num w:numId="11">
    <w:abstractNumId w:val="37"/>
  </w:num>
  <w:num w:numId="12">
    <w:abstractNumId w:val="26"/>
  </w:num>
  <w:num w:numId="13">
    <w:abstractNumId w:val="14"/>
  </w:num>
  <w:num w:numId="14">
    <w:abstractNumId w:val="35"/>
  </w:num>
  <w:num w:numId="15">
    <w:abstractNumId w:val="22"/>
  </w:num>
  <w:num w:numId="16">
    <w:abstractNumId w:val="23"/>
  </w:num>
  <w:num w:numId="17">
    <w:abstractNumId w:val="12"/>
  </w:num>
  <w:num w:numId="18">
    <w:abstractNumId w:val="13"/>
  </w:num>
  <w:num w:numId="19">
    <w:abstractNumId w:val="15"/>
  </w:num>
  <w:num w:numId="20">
    <w:abstractNumId w:val="2"/>
  </w:num>
  <w:num w:numId="21">
    <w:abstractNumId w:val="27"/>
  </w:num>
  <w:num w:numId="22">
    <w:abstractNumId w:val="10"/>
  </w:num>
  <w:num w:numId="23">
    <w:abstractNumId w:val="30"/>
  </w:num>
  <w:num w:numId="24">
    <w:abstractNumId w:val="32"/>
  </w:num>
  <w:num w:numId="25">
    <w:abstractNumId w:val="17"/>
  </w:num>
  <w:num w:numId="26">
    <w:abstractNumId w:val="24"/>
  </w:num>
  <w:num w:numId="27">
    <w:abstractNumId w:val="18"/>
  </w:num>
  <w:num w:numId="28">
    <w:abstractNumId w:val="16"/>
  </w:num>
  <w:num w:numId="29">
    <w:abstractNumId w:val="19"/>
  </w:num>
  <w:num w:numId="30">
    <w:abstractNumId w:val="0"/>
  </w:num>
  <w:num w:numId="31">
    <w:abstractNumId w:val="5"/>
  </w:num>
  <w:num w:numId="32">
    <w:abstractNumId w:val="34"/>
  </w:num>
  <w:num w:numId="33">
    <w:abstractNumId w:val="33"/>
  </w:num>
  <w:num w:numId="34">
    <w:abstractNumId w:val="7"/>
  </w:num>
  <w:num w:numId="35">
    <w:abstractNumId w:val="6"/>
  </w:num>
  <w:num w:numId="36">
    <w:abstractNumId w:val="38"/>
  </w:num>
  <w:num w:numId="37">
    <w:abstractNumId w:val="11"/>
  </w:num>
  <w:num w:numId="38">
    <w:abstractNumId w:val="25"/>
  </w:num>
  <w:num w:numId="39">
    <w:abstractNumId w:val="8"/>
  </w:num>
  <w:num w:numId="40">
    <w:abstractNumId w:val="20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FC"/>
    <w:rsid w:val="00030EF8"/>
    <w:rsid w:val="000515F2"/>
    <w:rsid w:val="00057CD4"/>
    <w:rsid w:val="00091A10"/>
    <w:rsid w:val="001515CC"/>
    <w:rsid w:val="00167B38"/>
    <w:rsid w:val="001C1662"/>
    <w:rsid w:val="00214477"/>
    <w:rsid w:val="00370933"/>
    <w:rsid w:val="004453FC"/>
    <w:rsid w:val="00463565"/>
    <w:rsid w:val="004643A9"/>
    <w:rsid w:val="004A2248"/>
    <w:rsid w:val="004F4A28"/>
    <w:rsid w:val="005355DD"/>
    <w:rsid w:val="005C5DEE"/>
    <w:rsid w:val="006101ED"/>
    <w:rsid w:val="0064446F"/>
    <w:rsid w:val="00686E09"/>
    <w:rsid w:val="006A7A9B"/>
    <w:rsid w:val="00741FF1"/>
    <w:rsid w:val="007F4503"/>
    <w:rsid w:val="008A5DE5"/>
    <w:rsid w:val="008D2DA9"/>
    <w:rsid w:val="008D4D6B"/>
    <w:rsid w:val="008E4A6E"/>
    <w:rsid w:val="008F6638"/>
    <w:rsid w:val="00A65C14"/>
    <w:rsid w:val="00A97247"/>
    <w:rsid w:val="00B82F53"/>
    <w:rsid w:val="00C42DBA"/>
    <w:rsid w:val="00C5481F"/>
    <w:rsid w:val="00C605BF"/>
    <w:rsid w:val="00D7421B"/>
    <w:rsid w:val="00D8340B"/>
    <w:rsid w:val="00DA394E"/>
    <w:rsid w:val="00DB4763"/>
    <w:rsid w:val="00DD1060"/>
    <w:rsid w:val="00EE76CC"/>
    <w:rsid w:val="00F316FC"/>
    <w:rsid w:val="00F32D46"/>
    <w:rsid w:val="00F4141B"/>
    <w:rsid w:val="00F60E89"/>
    <w:rsid w:val="00F7636C"/>
    <w:rsid w:val="00F9735F"/>
    <w:rsid w:val="00FA5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98225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878"/>
  </w:style>
  <w:style w:type="paragraph" w:styleId="Heading1">
    <w:name w:val="heading 1"/>
    <w:basedOn w:val="Normal"/>
    <w:next w:val="Normal"/>
    <w:link w:val="Heading1Char"/>
    <w:uiPriority w:val="9"/>
    <w:qFormat/>
    <w:rsid w:val="00F431C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F431C3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FB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56E3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6E3"/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C3B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201A7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1A7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paragraph" w:styleId="BodyText">
    <w:name w:val="Body Text"/>
    <w:basedOn w:val="Normal"/>
    <w:link w:val="BodyTextChar"/>
    <w:rsid w:val="00D7421B"/>
    <w:pPr>
      <w:spacing w:after="220" w:line="18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7421B"/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88572517</Template>
  <TotalTime>0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Manager/>
  <Company>Hewlett-Packard Company</Company>
  <LinksUpToDate>false</LinksUpToDate>
  <CharactersWithSpaces>3483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subject/>
  <dc:creator>Mark Reynolds</dc:creator>
  <cp:keywords/>
  <dc:description/>
  <cp:lastModifiedBy>Kyler McQuillan (RIT Student)</cp:lastModifiedBy>
  <cp:revision>2</cp:revision>
  <cp:lastPrinted>2010-08-22T22:39:00Z</cp:lastPrinted>
  <dcterms:created xsi:type="dcterms:W3CDTF">2018-11-13T01:11:00Z</dcterms:created>
  <dcterms:modified xsi:type="dcterms:W3CDTF">2018-11-13T01:11:00Z</dcterms:modified>
  <cp:category/>
</cp:coreProperties>
</file>